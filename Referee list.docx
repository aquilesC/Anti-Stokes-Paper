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F39" w:rsidRDefault="0018210C">
      <w:r>
        <w:t>Referee list</w:t>
      </w:r>
    </w:p>
    <w:p w:rsidR="0018210C" w:rsidRDefault="0018210C" w:rsidP="0018210C">
      <w:pPr>
        <w:pStyle w:val="ListParagraph"/>
        <w:numPr>
          <w:ilvl w:val="0"/>
          <w:numId w:val="1"/>
        </w:numPr>
      </w:pPr>
      <w:r>
        <w:t>Stephan Link.</w:t>
      </w:r>
    </w:p>
    <w:p w:rsidR="0018210C" w:rsidRDefault="0018210C" w:rsidP="0018210C">
      <w:pPr>
        <w:pStyle w:val="ListParagraph"/>
        <w:numPr>
          <w:ilvl w:val="0"/>
          <w:numId w:val="1"/>
        </w:numPr>
      </w:pPr>
      <w:proofErr w:type="spellStart"/>
      <w:r>
        <w:t>Baffou</w:t>
      </w:r>
      <w:proofErr w:type="spellEnd"/>
    </w:p>
    <w:p w:rsidR="0018210C" w:rsidRDefault="0018210C" w:rsidP="0018210C">
      <w:pPr>
        <w:pStyle w:val="ListParagraph"/>
        <w:numPr>
          <w:ilvl w:val="0"/>
          <w:numId w:val="1"/>
        </w:numPr>
      </w:pPr>
      <w:r>
        <w:t>Stefan Maier</w:t>
      </w:r>
    </w:p>
    <w:p w:rsidR="0018210C" w:rsidRDefault="0018210C" w:rsidP="0018210C">
      <w:pPr>
        <w:pStyle w:val="ListParagraph"/>
        <w:numPr>
          <w:ilvl w:val="0"/>
          <w:numId w:val="1"/>
        </w:numPr>
      </w:pPr>
      <w:r>
        <w:t>El Sayed</w:t>
      </w:r>
    </w:p>
    <w:p w:rsidR="0018210C" w:rsidRDefault="0018210C" w:rsidP="0018210C">
      <w:pPr>
        <w:pStyle w:val="ListParagraph"/>
        <w:numPr>
          <w:ilvl w:val="0"/>
          <w:numId w:val="1"/>
        </w:numPr>
      </w:pPr>
      <w:r>
        <w:t xml:space="preserve">Halas </w:t>
      </w:r>
    </w:p>
    <w:p w:rsidR="0018210C" w:rsidRDefault="0018210C" w:rsidP="0018210C">
      <w:pPr>
        <w:pStyle w:val="ListParagraph"/>
        <w:numPr>
          <w:ilvl w:val="0"/>
          <w:numId w:val="1"/>
        </w:numPr>
      </w:pPr>
      <w:r w:rsidRPr="0018210C">
        <w:t xml:space="preserve">Prof. Dr. Carsten </w:t>
      </w:r>
      <w:proofErr w:type="spellStart"/>
      <w:r w:rsidRPr="0018210C">
        <w:t>Sönnichsen</w:t>
      </w:r>
      <w:proofErr w:type="spellEnd"/>
    </w:p>
    <w:p w:rsidR="0018210C" w:rsidRPr="0018210C" w:rsidRDefault="0018210C" w:rsidP="0018210C">
      <w:pPr>
        <w:pStyle w:val="ListParagraph"/>
        <w:numPr>
          <w:ilvl w:val="0"/>
          <w:numId w:val="1"/>
        </w:numPr>
      </w:pPr>
      <w:r w:rsidRPr="0018210C">
        <w:t xml:space="preserve">Dr. Theobald </w:t>
      </w:r>
      <w:proofErr w:type="spellStart"/>
      <w:r w:rsidRPr="0018210C">
        <w:t>Lohmueller</w:t>
      </w:r>
      <w:proofErr w:type="spellEnd"/>
    </w:p>
    <w:p w:rsidR="0018210C" w:rsidRDefault="0018210C" w:rsidP="0018210C">
      <w:pPr>
        <w:pStyle w:val="ListParagraph"/>
        <w:numPr>
          <w:ilvl w:val="0"/>
          <w:numId w:val="1"/>
        </w:numPr>
      </w:pPr>
      <w:r>
        <w:t>Martin (</w:t>
      </w:r>
      <w:proofErr w:type="spellStart"/>
      <w:r>
        <w:t>Laussane</w:t>
      </w:r>
      <w:proofErr w:type="spellEnd"/>
      <w:r>
        <w:t>)</w:t>
      </w:r>
    </w:p>
    <w:p w:rsidR="0018210C" w:rsidRPr="0018210C" w:rsidRDefault="0018210C" w:rsidP="0018210C">
      <w:pPr>
        <w:pStyle w:val="ListParagraph"/>
      </w:pPr>
      <w:bookmarkStart w:id="0" w:name="_GoBack"/>
      <w:bookmarkEnd w:id="0"/>
    </w:p>
    <w:sectPr w:rsidR="0018210C" w:rsidRPr="00182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63E6C"/>
    <w:multiLevelType w:val="hybridMultilevel"/>
    <w:tmpl w:val="E23CB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10C"/>
    <w:rsid w:val="00003F36"/>
    <w:rsid w:val="0018210C"/>
    <w:rsid w:val="00FD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40254-D6A4-47F8-864E-AC13517C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21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10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210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7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C102A0CA</Template>
  <TotalTime>9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Caldarola</dc:creator>
  <cp:keywords/>
  <dc:description/>
  <cp:lastModifiedBy>Martin Caldarola</cp:lastModifiedBy>
  <cp:revision>1</cp:revision>
  <dcterms:created xsi:type="dcterms:W3CDTF">2017-08-03T14:51:00Z</dcterms:created>
  <dcterms:modified xsi:type="dcterms:W3CDTF">2017-08-03T15:00:00Z</dcterms:modified>
</cp:coreProperties>
</file>